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4E27" w14:textId="77777777" w:rsidR="002F5AB1" w:rsidRPr="00D86508" w:rsidRDefault="002F5AB1" w:rsidP="00E41C2B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14:paraId="0BFE09BC" w14:textId="77777777" w:rsidR="002F5AB1" w:rsidRDefault="00D86508" w:rsidP="00E41C2B">
      <w:pPr>
        <w:spacing w:after="200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2BC8236D" w14:textId="77777777" w:rsidR="00D86508" w:rsidRPr="00D736DF" w:rsidRDefault="00D86508" w:rsidP="00E41C2B">
      <w:pPr>
        <w:spacing w:after="2000"/>
        <w:ind w:firstLine="709"/>
        <w:jc w:val="center"/>
        <w:rPr>
          <w:rFonts w:ascii="Times New Roman" w:hAnsi="Times New Roman" w:cs="Times New Roman"/>
          <w:sz w:val="28"/>
        </w:rPr>
      </w:pPr>
    </w:p>
    <w:p w14:paraId="2022EF95" w14:textId="77777777" w:rsidR="001650E8" w:rsidRDefault="000410EB" w:rsidP="00E41C2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39284851A21A4B97864B16DDBA8B4FFF"/>
          </w:placeholder>
        </w:sdtPr>
        <w:sdtEndPr/>
        <w:sdtContent>
          <w:r w:rsidR="006810CB" w:rsidRPr="006810CB">
            <w:rPr>
              <w:rFonts w:ascii="Times New Roman" w:hAnsi="Times New Roman" w:cs="Times New Roman"/>
              <w:b/>
              <w:sz w:val="32"/>
              <w:szCs w:val="32"/>
            </w:rPr>
            <w:t>1</w:t>
          </w:r>
        </w:sdtContent>
      </w:sdt>
    </w:p>
    <w:p w14:paraId="05E6284F" w14:textId="4B4C1AA4" w:rsidR="00F37F19" w:rsidRDefault="006810CB" w:rsidP="00E41C2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10CB">
        <w:rPr>
          <w:rFonts w:ascii="Times New Roman" w:hAnsi="Times New Roman" w:cs="Times New Roman"/>
          <w:b/>
          <w:bCs/>
          <w:sz w:val="40"/>
          <w:szCs w:val="40"/>
        </w:rPr>
        <w:t xml:space="preserve">Создание программы с помощью среды разработки </w:t>
      </w:r>
      <w:proofErr w:type="spellStart"/>
      <w:r w:rsidRPr="006810CB">
        <w:rPr>
          <w:rFonts w:ascii="Times New Roman" w:hAnsi="Times New Roman" w:cs="Times New Roman"/>
          <w:b/>
          <w:bCs/>
          <w:sz w:val="40"/>
          <w:szCs w:val="40"/>
        </w:rPr>
        <w:t>Visual</w:t>
      </w:r>
      <w:proofErr w:type="spellEnd"/>
      <w:r w:rsidRPr="006810CB">
        <w:rPr>
          <w:rFonts w:ascii="Times New Roman" w:hAnsi="Times New Roman" w:cs="Times New Roman"/>
          <w:b/>
          <w:bCs/>
          <w:sz w:val="40"/>
          <w:szCs w:val="40"/>
        </w:rPr>
        <w:t xml:space="preserve"> Studio.NET</w:t>
      </w:r>
    </w:p>
    <w:p w14:paraId="41A6E2B7" w14:textId="3A5457DA" w:rsidR="00E41C2B" w:rsidRDefault="00E41C2B" w:rsidP="00E41C2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BB2A13" w14:textId="3749F99D" w:rsidR="00E41C2B" w:rsidRDefault="00E41C2B" w:rsidP="00E41C2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A0DD2" w14:textId="77777777" w:rsidR="00E41C2B" w:rsidRPr="001650E8" w:rsidRDefault="00E41C2B" w:rsidP="00E41C2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A4FFD1" w14:textId="2450EC2A" w:rsidR="005815F3" w:rsidRPr="00D736DF" w:rsidRDefault="000410EB" w:rsidP="00E41C2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F95392B5B71E47E49F12FE8FDCD262B3"/>
          </w:placeholder>
        </w:sdtPr>
        <w:sdtEndPr/>
        <w:sdtContent>
          <w:r w:rsidR="006810CB"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79F6D9B3" w14:textId="0E37539A" w:rsidR="005815F3" w:rsidRPr="00D736DF" w:rsidRDefault="00205539" w:rsidP="00E41C2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86165C23B91346B68FA50419C89714E8"/>
          </w:placeholder>
        </w:sdtPr>
        <w:sdtEndPr/>
        <w:sdtContent>
          <w:r w:rsidR="006810CB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4A755A9FCC294E48A96321DB325A450E"/>
          </w:placeholder>
        </w:sdtPr>
        <w:sdtEndPr/>
        <w:sdtContent>
          <w:r w:rsidR="006810CB"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0E0AB3FF" w14:textId="23181B42" w:rsidR="005815F3" w:rsidRPr="00D736DF" w:rsidRDefault="000410EB" w:rsidP="00E41C2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AF79616FF0214DABA1AFD92E8A509212"/>
          </w:placeholder>
        </w:sdtPr>
        <w:sdtEndPr/>
        <w:sdtContent>
          <w:r w:rsidR="006810CB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4BA7FCCD" w14:textId="70641A26" w:rsidR="000410EB" w:rsidRPr="00D736DF" w:rsidRDefault="000410EB" w:rsidP="00E41C2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1650E8">
        <w:rPr>
          <w:rFonts w:ascii="Times New Roman" w:hAnsi="Times New Roman" w:cs="Times New Roman"/>
          <w:sz w:val="28"/>
          <w:szCs w:val="28"/>
        </w:rPr>
        <w:t xml:space="preserve">Филимонова </w:t>
      </w:r>
      <w:r w:rsidR="00E41C2B">
        <w:rPr>
          <w:rFonts w:ascii="Times New Roman" w:hAnsi="Times New Roman" w:cs="Times New Roman"/>
          <w:sz w:val="28"/>
          <w:szCs w:val="28"/>
        </w:rPr>
        <w:t>И. А.</w:t>
      </w:r>
    </w:p>
    <w:p w14:paraId="069A2309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3ECC96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3B78CD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960FEF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EE3E42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D73C2C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2C47CA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CAE81F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37E200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E5F3B1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C2910A" w14:textId="77777777" w:rsidR="00B513DB" w:rsidRPr="00D736DF" w:rsidRDefault="00B513D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42E7E8" w14:textId="77777777" w:rsidR="000410EB" w:rsidRPr="00D736DF" w:rsidRDefault="000410EB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1C75664" w14:textId="77777777" w:rsidR="00A71023" w:rsidRPr="00D736DF" w:rsidRDefault="00205539" w:rsidP="00E41C2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5EB2649F25942EB826FC5AEAB37A6D7"/>
          </w:placeholder>
        </w:sdtPr>
        <w:sdtEndPr/>
        <w:sdtContent>
          <w:r w:rsidR="00D86508" w:rsidRPr="006810CB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074A337E" w14:textId="77777777" w:rsidR="00A71023" w:rsidRPr="00D736DF" w:rsidRDefault="000410EB" w:rsidP="00E41C2B">
      <w:pPr>
        <w:pageBreakBefore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4A6114F" w14:textId="4ACC9C61" w:rsidR="00825953" w:rsidRPr="00D736DF" w:rsidRDefault="00205539" w:rsidP="00E41C2B">
      <w:pPr>
        <w:tabs>
          <w:tab w:val="left" w:pos="360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0E5558DAFE214865AD3FFAACDD19A132"/>
          </w:placeholder>
        </w:sdtPr>
        <w:sdtEndPr/>
        <w:sdtContent>
          <w:r w:rsidR="001650E8">
            <w:rPr>
              <w:rFonts w:ascii="Times New Roman" w:hAnsi="Times New Roman" w:cs="Times New Roman"/>
              <w:sz w:val="28"/>
              <w:szCs w:val="24"/>
            </w:rPr>
            <w:t xml:space="preserve">Освоить базовый синтаксис языка </w:t>
          </w:r>
          <w:r w:rsidR="001650E8">
            <w:rPr>
              <w:rFonts w:ascii="Times New Roman" w:hAnsi="Times New Roman" w:cs="Times New Roman"/>
              <w:sz w:val="28"/>
              <w:szCs w:val="24"/>
              <w:lang w:val="en-US"/>
            </w:rPr>
            <w:t>C</w:t>
          </w:r>
          <w:r w:rsidR="001650E8" w:rsidRPr="001650E8">
            <w:rPr>
              <w:rFonts w:ascii="Times New Roman" w:hAnsi="Times New Roman" w:cs="Times New Roman"/>
              <w:sz w:val="28"/>
              <w:szCs w:val="24"/>
            </w:rPr>
            <w:t>#</w:t>
          </w:r>
          <w:r w:rsidR="001650E8">
            <w:rPr>
              <w:rFonts w:ascii="Times New Roman" w:hAnsi="Times New Roman" w:cs="Times New Roman"/>
              <w:sz w:val="28"/>
              <w:szCs w:val="24"/>
            </w:rPr>
            <w:t>. Научиться компилировать код. Освоить азы использования отладки.</w:t>
          </w:r>
        </w:sdtContent>
      </w:sdt>
    </w:p>
    <w:p w14:paraId="31F2E7CE" w14:textId="77777777" w:rsidR="00825953" w:rsidRPr="00D736DF" w:rsidRDefault="000410EB" w:rsidP="00E41C2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EB39716" w14:textId="495BA08D" w:rsidR="00825953" w:rsidRDefault="006810CB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810CB">
        <w:rPr>
          <w:rFonts w:ascii="Times New Roman" w:hAnsi="Times New Roman" w:cs="Times New Roman"/>
          <w:sz w:val="28"/>
          <w:szCs w:val="24"/>
        </w:rPr>
        <w:t>Упражнение 1. Создание простой программы в текстовом редакторе</w:t>
      </w:r>
    </w:p>
    <w:p w14:paraId="1D1E27F4" w14:textId="77777777" w:rsidR="007B575D" w:rsidRDefault="007B575D" w:rsidP="00E41C2B">
      <w:pPr>
        <w:keepNext/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В редакторе Блокнот написан код программы</w:t>
      </w:r>
      <w:r w:rsidRPr="007B57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8430A5" w14:textId="036D8F46" w:rsidR="007B575D" w:rsidRPr="007B575D" w:rsidRDefault="003467C6" w:rsidP="00AB1150">
      <w:pPr>
        <w:pStyle w:val="2"/>
      </w:pPr>
      <w:r w:rsidRPr="007B575D">
        <w:drawing>
          <wp:inline distT="0" distB="0" distL="0" distR="0" wp14:anchorId="48CF1146" wp14:editId="4AD687CA">
            <wp:extent cx="417195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69FF" w14:textId="0150E4D7" w:rsidR="003467C6" w:rsidRPr="007B575D" w:rsidRDefault="007B575D" w:rsidP="00AB1150">
      <w:pPr>
        <w:pStyle w:val="2"/>
      </w:pPr>
      <w:r w:rsidRPr="007B575D">
        <w:t xml:space="preserve">Рисунок </w:t>
      </w:r>
      <w:r w:rsidRPr="007B575D">
        <w:fldChar w:fldCharType="begin"/>
      </w:r>
      <w:r w:rsidRPr="007B575D">
        <w:instrText xml:space="preserve"> SEQ Рисунок \* ARABIC </w:instrText>
      </w:r>
      <w:r w:rsidRPr="007B575D">
        <w:fldChar w:fldCharType="separate"/>
      </w:r>
      <w:r w:rsidR="0010575C">
        <w:t>1</w:t>
      </w:r>
      <w:r w:rsidRPr="007B575D">
        <w:fldChar w:fldCharType="end"/>
      </w:r>
      <w:r w:rsidRPr="007B575D">
        <w:t xml:space="preserve"> – Код программы</w:t>
      </w:r>
    </w:p>
    <w:p w14:paraId="6490006F" w14:textId="42A9C157" w:rsidR="007B575D" w:rsidRPr="007B575D" w:rsidRDefault="007B575D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Запущен компилятор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B575D">
        <w:rPr>
          <w:rFonts w:ascii="Times New Roman" w:hAnsi="Times New Roman" w:cs="Times New Roman"/>
          <w:sz w:val="28"/>
          <w:szCs w:val="24"/>
        </w:rPr>
        <w:t xml:space="preserve"># </w:t>
      </w:r>
      <w:r>
        <w:rPr>
          <w:rFonts w:ascii="Times New Roman" w:hAnsi="Times New Roman" w:cs="Times New Roman"/>
          <w:sz w:val="28"/>
          <w:szCs w:val="24"/>
        </w:rPr>
        <w:t xml:space="preserve">среды </w:t>
      </w:r>
      <w:r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7B575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Studio</w:t>
      </w:r>
      <w:r>
        <w:rPr>
          <w:rFonts w:ascii="Times New Roman" w:hAnsi="Times New Roman" w:cs="Times New Roman"/>
          <w:sz w:val="28"/>
          <w:szCs w:val="24"/>
        </w:rPr>
        <w:t xml:space="preserve"> и скомпилирован код в программу. Программа была успешно запущенна.</w:t>
      </w:r>
    </w:p>
    <w:p w14:paraId="314CD5F0" w14:textId="77777777" w:rsidR="007B575D" w:rsidRDefault="003467C6" w:rsidP="00AB1150">
      <w:pPr>
        <w:pStyle w:val="2"/>
      </w:pPr>
      <w:r>
        <w:drawing>
          <wp:inline distT="0" distB="0" distL="0" distR="0" wp14:anchorId="1C08DE73" wp14:editId="52E56F27">
            <wp:extent cx="6120130" cy="1430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985F" w14:textId="0A1899AA" w:rsidR="003467C6" w:rsidRPr="007B575D" w:rsidRDefault="007B575D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2</w:t>
      </w:r>
      <w:r>
        <w:fldChar w:fldCharType="end"/>
      </w:r>
      <w:r>
        <w:t xml:space="preserve"> – Результат работы программы</w:t>
      </w:r>
    </w:p>
    <w:p w14:paraId="01C27636" w14:textId="6477EED6" w:rsidR="003467C6" w:rsidRPr="007B575D" w:rsidRDefault="003467C6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67C6">
        <w:rPr>
          <w:rFonts w:ascii="Times New Roman" w:hAnsi="Times New Roman" w:cs="Times New Roman"/>
          <w:sz w:val="28"/>
          <w:szCs w:val="24"/>
        </w:rPr>
        <w:t xml:space="preserve">Упражнение 2. Создание программы с помощью среды разработки </w:t>
      </w:r>
      <w:r w:rsidRPr="003467C6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3467C6">
        <w:rPr>
          <w:rFonts w:ascii="Times New Roman" w:hAnsi="Times New Roman" w:cs="Times New Roman"/>
          <w:sz w:val="28"/>
          <w:szCs w:val="24"/>
        </w:rPr>
        <w:t xml:space="preserve"> </w:t>
      </w:r>
      <w:r w:rsidRPr="003467C6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3467C6">
        <w:rPr>
          <w:rFonts w:ascii="Times New Roman" w:hAnsi="Times New Roman" w:cs="Times New Roman"/>
          <w:sz w:val="28"/>
          <w:szCs w:val="24"/>
        </w:rPr>
        <w:t xml:space="preserve"> .</w:t>
      </w:r>
      <w:r w:rsidRPr="003467C6">
        <w:rPr>
          <w:rFonts w:ascii="Times New Roman" w:hAnsi="Times New Roman" w:cs="Times New Roman"/>
          <w:sz w:val="28"/>
          <w:szCs w:val="24"/>
          <w:lang w:val="en-US"/>
        </w:rPr>
        <w:t>NET</w:t>
      </w:r>
    </w:p>
    <w:p w14:paraId="3A5583F8" w14:textId="197F1F68" w:rsidR="007B575D" w:rsidRPr="007B575D" w:rsidRDefault="007B575D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программе </w:t>
      </w:r>
      <w:r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7B575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7B575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создан проект и написан код для.</w:t>
      </w:r>
    </w:p>
    <w:p w14:paraId="4210C8DF" w14:textId="77777777" w:rsidR="007B575D" w:rsidRDefault="003467C6" w:rsidP="00AB1150">
      <w:pPr>
        <w:pStyle w:val="2"/>
      </w:pPr>
      <w:r>
        <w:lastRenderedPageBreak/>
        <w:drawing>
          <wp:inline distT="0" distB="0" distL="0" distR="0" wp14:anchorId="3C7E413A" wp14:editId="52992044">
            <wp:extent cx="547687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9112" w14:textId="7AB0E1E2" w:rsidR="003467C6" w:rsidRDefault="007B575D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3</w:t>
      </w:r>
      <w:r>
        <w:fldChar w:fldCharType="end"/>
      </w:r>
      <w:r>
        <w:t xml:space="preserve"> – Код программы</w:t>
      </w:r>
    </w:p>
    <w:p w14:paraId="30A9E0DE" w14:textId="125B59D8" w:rsidR="007B575D" w:rsidRPr="007B575D" w:rsidRDefault="007B575D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инструментов </w:t>
      </w:r>
      <w:r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7B575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7B575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была скомпилирована и запущенна программа.</w:t>
      </w:r>
    </w:p>
    <w:p w14:paraId="6B61E2CE" w14:textId="77777777" w:rsidR="007B575D" w:rsidRDefault="003467C6" w:rsidP="00AB1150">
      <w:pPr>
        <w:pStyle w:val="2"/>
      </w:pPr>
      <w:r>
        <w:drawing>
          <wp:inline distT="0" distB="0" distL="0" distR="0" wp14:anchorId="5168D50D" wp14:editId="3DC2471D">
            <wp:extent cx="19050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D348" w14:textId="7F5039D3" w:rsidR="003467C6" w:rsidRPr="007B575D" w:rsidRDefault="007B575D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4</w:t>
      </w:r>
      <w:r>
        <w:fldChar w:fldCharType="end"/>
      </w:r>
      <w:r w:rsidRPr="007B575D">
        <w:t xml:space="preserve"> – </w:t>
      </w:r>
      <w:r>
        <w:t>Результат рабты программы</w:t>
      </w:r>
    </w:p>
    <w:p w14:paraId="7A6F5216" w14:textId="564C9D52" w:rsidR="003467C6" w:rsidRDefault="003467C6" w:rsidP="00E41C2B">
      <w:pPr>
        <w:tabs>
          <w:tab w:val="left" w:pos="4110"/>
        </w:tabs>
        <w:spacing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3467C6">
        <w:rPr>
          <w:rFonts w:ascii="Times New Roman" w:hAnsi="Times New Roman" w:cs="Times New Roman"/>
          <w:sz w:val="28"/>
          <w:szCs w:val="24"/>
        </w:rPr>
        <w:t xml:space="preserve">Упражнение 3. Использование отладчика </w:t>
      </w:r>
      <w:proofErr w:type="spellStart"/>
      <w:r w:rsidRPr="003467C6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3467C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67C6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3467C6">
        <w:rPr>
          <w:rFonts w:ascii="Times New Roman" w:hAnsi="Times New Roman" w:cs="Times New Roman"/>
          <w:sz w:val="28"/>
          <w:szCs w:val="24"/>
        </w:rPr>
        <w:t xml:space="preserve"> .NET</w:t>
      </w:r>
    </w:p>
    <w:p w14:paraId="148258F4" w14:textId="2A514CFF" w:rsidR="00876513" w:rsidRDefault="00876513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коде программы поставлены две точки останова.  Запущенна программа в режиме отладки и. выполнение программы остановилось на первой поставленной точке.</w:t>
      </w:r>
    </w:p>
    <w:p w14:paraId="6DFB4BFE" w14:textId="77777777" w:rsidR="00876513" w:rsidRDefault="003467C6" w:rsidP="00AB1150">
      <w:pPr>
        <w:pStyle w:val="2"/>
      </w:pPr>
      <w:r>
        <w:lastRenderedPageBreak/>
        <w:drawing>
          <wp:inline distT="0" distB="0" distL="0" distR="0" wp14:anchorId="0B05535D" wp14:editId="665BD340">
            <wp:extent cx="5334000" cy="3248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40AC" w14:textId="24FFE74C" w:rsidR="003467C6" w:rsidRDefault="00876513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5</w:t>
      </w:r>
      <w:r>
        <w:fldChar w:fldCharType="end"/>
      </w:r>
      <w:r>
        <w:t xml:space="preserve"> – Остановка программы в первой точке. </w:t>
      </w:r>
    </w:p>
    <w:p w14:paraId="0BBB0AB4" w14:textId="307ACAA0" w:rsidR="00876513" w:rsidRPr="00876513" w:rsidRDefault="00876513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Выполнен шаг выполнения программы. Программа остановилась на второй точке. В открытом окне отладки можно посмотреть значение переменной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myName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796A881" w14:textId="77777777" w:rsidR="00876513" w:rsidRDefault="003467C6" w:rsidP="00AB1150">
      <w:pPr>
        <w:pStyle w:val="2"/>
      </w:pPr>
      <w:r>
        <w:drawing>
          <wp:inline distT="0" distB="0" distL="0" distR="0" wp14:anchorId="60910F4B" wp14:editId="3804A43C">
            <wp:extent cx="4543425" cy="40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388B" w14:textId="1D61BAEB" w:rsidR="003467C6" w:rsidRPr="001650E8" w:rsidRDefault="00876513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6</w:t>
      </w:r>
      <w:r>
        <w:fldChar w:fldCharType="end"/>
      </w:r>
      <w:r>
        <w:t xml:space="preserve"> – Значение переменной </w:t>
      </w:r>
      <w:r>
        <w:rPr>
          <w:lang w:val="en-US"/>
        </w:rPr>
        <w:t>myName</w:t>
      </w:r>
    </w:p>
    <w:p w14:paraId="169D8084" w14:textId="62D741DA" w:rsidR="003467C6" w:rsidRDefault="003467C6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67C6">
        <w:rPr>
          <w:rFonts w:ascii="Times New Roman" w:hAnsi="Times New Roman" w:cs="Times New Roman"/>
          <w:sz w:val="28"/>
          <w:szCs w:val="24"/>
        </w:rPr>
        <w:t>Упражнение 4. Добавление в C#-программу обработчика исключительных ситуаций</w:t>
      </w:r>
    </w:p>
    <w:p w14:paraId="770642B3" w14:textId="39EDD45D" w:rsidR="00876513" w:rsidRPr="00876513" w:rsidRDefault="00876513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Написан код программы, которая делит два входных числа.</w:t>
      </w:r>
    </w:p>
    <w:p w14:paraId="0A51AA0D" w14:textId="77777777" w:rsidR="00876513" w:rsidRDefault="003467C6" w:rsidP="00AB1150">
      <w:pPr>
        <w:pStyle w:val="2"/>
      </w:pPr>
      <w:r>
        <w:lastRenderedPageBreak/>
        <w:drawing>
          <wp:inline distT="0" distB="0" distL="0" distR="0" wp14:anchorId="1DFEDEE6" wp14:editId="55B9E004">
            <wp:extent cx="5048250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F6E8" w14:textId="487D067E" w:rsidR="003467C6" w:rsidRDefault="00876513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7</w:t>
      </w:r>
      <w:r>
        <w:fldChar w:fldCharType="end"/>
      </w:r>
      <w:r>
        <w:t xml:space="preserve"> – Код программы</w:t>
      </w:r>
    </w:p>
    <w:p w14:paraId="29D38878" w14:textId="1D93580D" w:rsidR="00876513" w:rsidRDefault="00876513" w:rsidP="00E41C2B">
      <w:pPr>
        <w:tabs>
          <w:tab w:val="left" w:pos="4110"/>
        </w:tabs>
        <w:spacing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запущена с числами 10 и 5.</w:t>
      </w:r>
    </w:p>
    <w:p w14:paraId="2804525C" w14:textId="77777777" w:rsidR="00876513" w:rsidRDefault="003467C6" w:rsidP="00AB1150">
      <w:pPr>
        <w:pStyle w:val="2"/>
      </w:pPr>
      <w:r>
        <w:drawing>
          <wp:inline distT="0" distB="0" distL="0" distR="0" wp14:anchorId="06D2211D" wp14:editId="464D0DC5">
            <wp:extent cx="2571750" cy="866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7007" w14:textId="1EE546E0" w:rsidR="003467C6" w:rsidRDefault="00876513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8</w:t>
      </w:r>
      <w:r>
        <w:fldChar w:fldCharType="end"/>
      </w:r>
      <w:r>
        <w:t xml:space="preserve"> – Результат работы программы </w:t>
      </w:r>
    </w:p>
    <w:p w14:paraId="19E98A1D" w14:textId="4CBD7CAE" w:rsidR="00876513" w:rsidRDefault="00876513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запущенна с числами 10 и 0. Программа остановилась и указала на </w:t>
      </w:r>
      <w:r w:rsidR="006305BC">
        <w:rPr>
          <w:rFonts w:ascii="Times New Roman" w:hAnsi="Times New Roman" w:cs="Times New Roman"/>
          <w:sz w:val="28"/>
          <w:szCs w:val="24"/>
        </w:rPr>
        <w:t>вызов необработанного исключения.</w:t>
      </w:r>
    </w:p>
    <w:p w14:paraId="097FFF38" w14:textId="77777777" w:rsidR="006305BC" w:rsidRDefault="003467C6" w:rsidP="00AB1150">
      <w:pPr>
        <w:pStyle w:val="2"/>
      </w:pPr>
      <w:r>
        <w:drawing>
          <wp:inline distT="0" distB="0" distL="0" distR="0" wp14:anchorId="4EBB204E" wp14:editId="7BD33D21">
            <wp:extent cx="6105525" cy="2181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1622" w14:textId="38E6C91F" w:rsidR="003467C6" w:rsidRDefault="006305BC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9</w:t>
      </w:r>
      <w:r>
        <w:fldChar w:fldCharType="end"/>
      </w:r>
      <w:r>
        <w:t xml:space="preserve"> – Необработанное исключение</w:t>
      </w:r>
    </w:p>
    <w:p w14:paraId="7BCBA688" w14:textId="17092572" w:rsidR="006305BC" w:rsidRDefault="006305BC" w:rsidP="00E41C2B">
      <w:pPr>
        <w:tabs>
          <w:tab w:val="left" w:pos="4110"/>
        </w:tabs>
        <w:spacing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код программы был добавлен код обработки исключения.</w:t>
      </w:r>
    </w:p>
    <w:p w14:paraId="2F37937C" w14:textId="77777777" w:rsidR="006305BC" w:rsidRDefault="003467C6" w:rsidP="00AB1150">
      <w:pPr>
        <w:pStyle w:val="2"/>
      </w:pPr>
      <w:r>
        <w:lastRenderedPageBreak/>
        <w:drawing>
          <wp:inline distT="0" distB="0" distL="0" distR="0" wp14:anchorId="518C5792" wp14:editId="100868C3">
            <wp:extent cx="610552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FA8E" w14:textId="6556DF4C" w:rsidR="003467C6" w:rsidRDefault="006305BC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10</w:t>
      </w:r>
      <w:r>
        <w:fldChar w:fldCharType="end"/>
      </w:r>
      <w:r>
        <w:t xml:space="preserve"> – Новый код программы</w:t>
      </w:r>
    </w:p>
    <w:p w14:paraId="0861804A" w14:textId="69E367E2" w:rsidR="006305BC" w:rsidRDefault="006305BC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запущенна с числами 90 и 0. Программа не остановилась экстренно. Вывела на экран сообщение об ошибке. </w:t>
      </w:r>
    </w:p>
    <w:p w14:paraId="257D0ADB" w14:textId="77777777" w:rsidR="006305BC" w:rsidRDefault="003467C6" w:rsidP="00AB1150">
      <w:pPr>
        <w:pStyle w:val="2"/>
      </w:pPr>
      <w:r>
        <w:drawing>
          <wp:inline distT="0" distB="0" distL="0" distR="0" wp14:anchorId="63297629" wp14:editId="48A6E5A7">
            <wp:extent cx="4219575" cy="809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360" w14:textId="671655D8" w:rsidR="003467C6" w:rsidRDefault="006305BC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11</w:t>
      </w:r>
      <w:r>
        <w:fldChar w:fldCharType="end"/>
      </w:r>
      <w:r>
        <w:t xml:space="preserve"> – Результат работы программы</w:t>
      </w:r>
    </w:p>
    <w:p w14:paraId="7285EFCA" w14:textId="30ED57A0" w:rsidR="006305BC" w:rsidRDefault="006305BC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Запущенна программа с неправильным форматов вводы. Программа не остановилась экстренно. </w:t>
      </w:r>
      <w:bookmarkStart w:id="0" w:name="_Hlk36224843"/>
      <w:r>
        <w:rPr>
          <w:rFonts w:ascii="Times New Roman" w:hAnsi="Times New Roman" w:cs="Times New Roman"/>
          <w:sz w:val="28"/>
          <w:szCs w:val="24"/>
        </w:rPr>
        <w:t>Вывела на экран сообщение об ошибке.</w:t>
      </w:r>
      <w:bookmarkEnd w:id="0"/>
    </w:p>
    <w:p w14:paraId="08FE802C" w14:textId="77777777" w:rsidR="006305BC" w:rsidRDefault="003467C6" w:rsidP="00AB1150">
      <w:pPr>
        <w:pStyle w:val="2"/>
      </w:pPr>
      <w:r>
        <w:drawing>
          <wp:inline distT="0" distB="0" distL="0" distR="0" wp14:anchorId="75864EFD" wp14:editId="3C9140B6">
            <wp:extent cx="534352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7358" w14:textId="412DF3D7" w:rsidR="003467C6" w:rsidRPr="003467C6" w:rsidRDefault="006305BC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12</w:t>
      </w:r>
      <w:r>
        <w:fldChar w:fldCharType="end"/>
      </w:r>
      <w:r>
        <w:t xml:space="preserve"> – Результат работы программы</w:t>
      </w:r>
    </w:p>
    <w:p w14:paraId="6C1239EF" w14:textId="583B7F32" w:rsidR="006305BC" w:rsidRDefault="006305BC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 код обработки нескольких исключений.</w:t>
      </w:r>
    </w:p>
    <w:p w14:paraId="762D15F9" w14:textId="77777777" w:rsidR="006305BC" w:rsidRDefault="003467C6" w:rsidP="00AB1150">
      <w:pPr>
        <w:pStyle w:val="2"/>
      </w:pPr>
      <w:r>
        <w:lastRenderedPageBreak/>
        <w:drawing>
          <wp:inline distT="0" distB="0" distL="0" distR="0" wp14:anchorId="754DD9E6" wp14:editId="3739435B">
            <wp:extent cx="6120130" cy="20542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85CC" w14:textId="11207CFA" w:rsidR="006305BC" w:rsidRDefault="006305BC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13</w:t>
      </w:r>
      <w:r>
        <w:fldChar w:fldCharType="end"/>
      </w:r>
      <w:r>
        <w:t xml:space="preserve"> – Код программы</w:t>
      </w:r>
    </w:p>
    <w:p w14:paraId="7785BA69" w14:textId="77777777" w:rsidR="006305BC" w:rsidRDefault="006305BC" w:rsidP="00E41C2B">
      <w:pPr>
        <w:keepNext/>
        <w:tabs>
          <w:tab w:val="left" w:pos="4110"/>
        </w:tabs>
        <w:spacing w:line="240" w:lineRule="auto"/>
        <w:ind w:firstLine="709"/>
      </w:pPr>
    </w:p>
    <w:p w14:paraId="3AD0346B" w14:textId="7E6B5AC2" w:rsidR="006305BC" w:rsidRDefault="003467C6" w:rsidP="00AB1150">
      <w:pPr>
        <w:pStyle w:val="2"/>
      </w:pPr>
      <w:r>
        <w:drawing>
          <wp:inline distT="0" distB="0" distL="0" distR="0" wp14:anchorId="33AD57C2" wp14:editId="1C0C7B54">
            <wp:extent cx="5743575" cy="581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FD9E" w14:textId="0AAC5391" w:rsidR="003467C6" w:rsidRDefault="006305BC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14</w:t>
      </w:r>
      <w:r>
        <w:fldChar w:fldCharType="end"/>
      </w:r>
      <w:r>
        <w:t xml:space="preserve"> – Результат работы программы </w:t>
      </w:r>
    </w:p>
    <w:p w14:paraId="1719C3CA" w14:textId="36C8F7CA" w:rsidR="003467C6" w:rsidRDefault="003467C6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67C6">
        <w:rPr>
          <w:rFonts w:ascii="Times New Roman" w:hAnsi="Times New Roman" w:cs="Times New Roman"/>
          <w:sz w:val="28"/>
          <w:szCs w:val="24"/>
        </w:rPr>
        <w:t>Упражнение 5. Расчет площади треугольника</w:t>
      </w:r>
    </w:p>
    <w:p w14:paraId="56D6D2F4" w14:textId="246FD453" w:rsidR="006305BC" w:rsidRDefault="006305BC" w:rsidP="00E41C2B">
      <w:pPr>
        <w:tabs>
          <w:tab w:val="left" w:pos="41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Написан код вычисления площади равностороннего треугольника по периметру, с обработкой исключений.</w:t>
      </w:r>
    </w:p>
    <w:p w14:paraId="2803390C" w14:textId="77777777" w:rsidR="006305BC" w:rsidRDefault="003467C6" w:rsidP="00AB1150">
      <w:pPr>
        <w:pStyle w:val="2"/>
      </w:pPr>
      <w:bookmarkStart w:id="1" w:name="_GoBack"/>
      <w:r>
        <w:drawing>
          <wp:inline distT="0" distB="0" distL="0" distR="0" wp14:anchorId="18A759F8" wp14:editId="67332E09">
            <wp:extent cx="4972050" cy="3638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F3E9" w14:textId="290EBA90" w:rsidR="003467C6" w:rsidRDefault="006305BC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575C">
        <w:t>15</w:t>
      </w:r>
      <w:r>
        <w:fldChar w:fldCharType="end"/>
      </w:r>
      <w:r>
        <w:t xml:space="preserve"> – Код программы </w:t>
      </w:r>
    </w:p>
    <w:bookmarkEnd w:id="1"/>
    <w:p w14:paraId="0A45FED5" w14:textId="6E1477FD" w:rsidR="006305BC" w:rsidRDefault="0010575C" w:rsidP="00E41C2B">
      <w:pPr>
        <w:tabs>
          <w:tab w:val="left" w:pos="4110"/>
        </w:tabs>
        <w:spacing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Запущенна программа.</w:t>
      </w:r>
    </w:p>
    <w:p w14:paraId="57FCF6D6" w14:textId="77777777" w:rsidR="0010575C" w:rsidRDefault="003467C6" w:rsidP="00AB1150">
      <w:pPr>
        <w:pStyle w:val="2"/>
      </w:pPr>
      <w:r>
        <w:lastRenderedPageBreak/>
        <w:drawing>
          <wp:inline distT="0" distB="0" distL="0" distR="0" wp14:anchorId="0736AEED" wp14:editId="57E1772A">
            <wp:extent cx="1114425" cy="60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3B1F" w14:textId="7BB37D27" w:rsidR="003467C6" w:rsidRPr="00D736DF" w:rsidRDefault="0010575C" w:rsidP="00AB1150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– Результат работы программы</w:t>
      </w:r>
    </w:p>
    <w:p w14:paraId="526A33F2" w14:textId="4FF8C2D1" w:rsidR="00825953" w:rsidRPr="001650E8" w:rsidRDefault="000410EB" w:rsidP="00E41C2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  <w:r w:rsidR="001057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575C" w:rsidRPr="0010575C">
        <w:rPr>
          <w:rFonts w:ascii="Times New Roman" w:hAnsi="Times New Roman" w:cs="Times New Roman"/>
          <w:sz w:val="28"/>
          <w:szCs w:val="24"/>
        </w:rPr>
        <w:t xml:space="preserve">в ходе работы была изучена среда разработки </w:t>
      </w:r>
      <w:proofErr w:type="spellStart"/>
      <w:r w:rsidR="0010575C" w:rsidRPr="0010575C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="0010575C" w:rsidRPr="0010575C">
        <w:rPr>
          <w:rFonts w:ascii="Times New Roman" w:hAnsi="Times New Roman" w:cs="Times New Roman"/>
          <w:sz w:val="28"/>
          <w:szCs w:val="24"/>
        </w:rPr>
        <w:t xml:space="preserve"> Studio.NET, написание программ на языке C#, работа в режиме отладки и обработка исключительных ситуаций.</w:t>
      </w:r>
      <w:r w:rsidR="001650E8">
        <w:rPr>
          <w:rFonts w:ascii="Times New Roman" w:hAnsi="Times New Roman" w:cs="Times New Roman"/>
          <w:sz w:val="28"/>
          <w:szCs w:val="24"/>
        </w:rPr>
        <w:t xml:space="preserve"> Освоены основы </w:t>
      </w:r>
      <w:r w:rsidR="00E41C2B">
        <w:rPr>
          <w:rFonts w:ascii="Times New Roman" w:hAnsi="Times New Roman" w:cs="Times New Roman"/>
          <w:sz w:val="28"/>
          <w:szCs w:val="24"/>
        </w:rPr>
        <w:t>языка C#</w:t>
      </w:r>
      <w:r w:rsidR="001650E8">
        <w:rPr>
          <w:rFonts w:ascii="Times New Roman" w:hAnsi="Times New Roman" w:cs="Times New Roman"/>
          <w:sz w:val="28"/>
          <w:szCs w:val="24"/>
          <w:lang w:val="en-US"/>
        </w:rPr>
        <w:t>.</w:t>
      </w:r>
    </w:p>
    <w:sectPr w:rsidR="00825953" w:rsidRPr="001650E8" w:rsidSect="0010575C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33DA4" w14:textId="77777777" w:rsidR="00205539" w:rsidRDefault="00205539" w:rsidP="00186C2F">
      <w:pPr>
        <w:spacing w:after="0" w:line="240" w:lineRule="auto"/>
      </w:pPr>
      <w:r>
        <w:separator/>
      </w:r>
    </w:p>
  </w:endnote>
  <w:endnote w:type="continuationSeparator" w:id="0">
    <w:p w14:paraId="6B74DE6B" w14:textId="77777777" w:rsidR="00205539" w:rsidRDefault="00205539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37F67" w14:textId="77777777" w:rsidR="00205539" w:rsidRDefault="00205539" w:rsidP="00186C2F">
      <w:pPr>
        <w:spacing w:after="0" w:line="240" w:lineRule="auto"/>
      </w:pPr>
      <w:r>
        <w:separator/>
      </w:r>
    </w:p>
  </w:footnote>
  <w:footnote w:type="continuationSeparator" w:id="0">
    <w:p w14:paraId="22238D11" w14:textId="77777777" w:rsidR="00205539" w:rsidRDefault="00205539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CB"/>
    <w:rsid w:val="000410EB"/>
    <w:rsid w:val="0010500D"/>
    <w:rsid w:val="0010575C"/>
    <w:rsid w:val="00163F42"/>
    <w:rsid w:val="001650E8"/>
    <w:rsid w:val="00186C2F"/>
    <w:rsid w:val="001B5B56"/>
    <w:rsid w:val="00205539"/>
    <w:rsid w:val="00227E46"/>
    <w:rsid w:val="002F5AB1"/>
    <w:rsid w:val="003467C6"/>
    <w:rsid w:val="00354B37"/>
    <w:rsid w:val="005815F3"/>
    <w:rsid w:val="005C1E15"/>
    <w:rsid w:val="006247CD"/>
    <w:rsid w:val="006305BC"/>
    <w:rsid w:val="00651199"/>
    <w:rsid w:val="006810CB"/>
    <w:rsid w:val="007B575D"/>
    <w:rsid w:val="00825953"/>
    <w:rsid w:val="00876513"/>
    <w:rsid w:val="00897D41"/>
    <w:rsid w:val="0090673A"/>
    <w:rsid w:val="009B4D9E"/>
    <w:rsid w:val="00A71023"/>
    <w:rsid w:val="00A8270D"/>
    <w:rsid w:val="00AB1150"/>
    <w:rsid w:val="00B33FD0"/>
    <w:rsid w:val="00B513DB"/>
    <w:rsid w:val="00BC47E2"/>
    <w:rsid w:val="00C96B31"/>
    <w:rsid w:val="00D736DF"/>
    <w:rsid w:val="00D86508"/>
    <w:rsid w:val="00E41C2B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7798"/>
  <w15:docId w15:val="{3DCE85F4-625A-4148-A35E-5EAECE09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7B575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">
    <w:name w:val="Стиль1"/>
    <w:basedOn w:val="a"/>
    <w:link w:val="10"/>
    <w:qFormat/>
    <w:rsid w:val="007B575D"/>
    <w:pPr>
      <w:keepNext/>
      <w:tabs>
        <w:tab w:val="left" w:pos="4110"/>
      </w:tabs>
      <w:spacing w:after="600" w:line="24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10">
    <w:name w:val="Стиль1 Знак"/>
    <w:basedOn w:val="a0"/>
    <w:link w:val="1"/>
    <w:rsid w:val="007B575D"/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customStyle="1" w:styleId="2">
    <w:name w:val="Стиль2"/>
    <w:basedOn w:val="1"/>
    <w:link w:val="20"/>
    <w:qFormat/>
    <w:rsid w:val="00AB1150"/>
    <w:pPr>
      <w:spacing w:after="200"/>
    </w:pPr>
  </w:style>
  <w:style w:type="character" w:customStyle="1" w:styleId="20">
    <w:name w:val="Стиль2 Знак"/>
    <w:basedOn w:val="10"/>
    <w:link w:val="2"/>
    <w:rsid w:val="00AB1150"/>
    <w:rPr>
      <w:rFonts w:ascii="Times New Roman" w:hAnsi="Times New Roman" w:cs="Times New Roman"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0;&#1090;&#1084;&#1086;\&#1090;&#1077;&#1093;&#1085;&#1086;&#1083;&#1086;&#1075;&#1080;&#1080;%20&#1087;&#1088;&#1086;&#1075;&#1072;&#1084;&#1084;&#1080;&#1088;&#1086;&#1074;&#1072;&#1085;&#1080;&#1103;\&#1083;&#1072;&#1073;&#1099;\lab_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284851A21A4B97864B16DDBA8B4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09EC7-7634-422C-8F85-B77BE61E2489}"/>
      </w:docPartPr>
      <w:docPartBody>
        <w:p w:rsidR="00D10A62" w:rsidRDefault="00692F47">
          <w:pPr>
            <w:pStyle w:val="39284851A21A4B97864B16DDBA8B4FFF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F95392B5B71E47E49F12FE8FDCD26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909BA-DD63-44CE-BF2B-A1039D1F2657}"/>
      </w:docPartPr>
      <w:docPartBody>
        <w:p w:rsidR="00D10A62" w:rsidRDefault="00692F47">
          <w:pPr>
            <w:pStyle w:val="F95392B5B71E47E49F12FE8FDCD262B3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86165C23B91346B68FA50419C8971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88023-B8DF-4D7C-9DDF-A98AF5A33BC0}"/>
      </w:docPartPr>
      <w:docPartBody>
        <w:p w:rsidR="00D10A62" w:rsidRDefault="00692F47">
          <w:pPr>
            <w:pStyle w:val="86165C23B91346B68FA50419C89714E8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4A755A9FCC294E48A96321DB325A45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E7F32E-E8EF-4158-8440-21C2E2810BFE}"/>
      </w:docPartPr>
      <w:docPartBody>
        <w:p w:rsidR="00D10A62" w:rsidRDefault="00692F47">
          <w:pPr>
            <w:pStyle w:val="4A755A9FCC294E48A96321DB325A450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AF79616FF0214DABA1AFD92E8A5092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1B6C6-59E3-4C80-B470-F24C6B89495D}"/>
      </w:docPartPr>
      <w:docPartBody>
        <w:p w:rsidR="00D10A62" w:rsidRDefault="00692F47">
          <w:pPr>
            <w:pStyle w:val="AF79616FF0214DABA1AFD92E8A509212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5EB2649F25942EB826FC5AEAB37A6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0FE69-574B-4494-843C-3EBCFDB32188}"/>
      </w:docPartPr>
      <w:docPartBody>
        <w:p w:rsidR="00D10A62" w:rsidRDefault="00692F47">
          <w:pPr>
            <w:pStyle w:val="75EB2649F25942EB826FC5AEAB37A6D7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0E5558DAFE214865AD3FFAACDD19A1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4EE01-7593-44F5-A66A-37FA40BD84DC}"/>
      </w:docPartPr>
      <w:docPartBody>
        <w:p w:rsidR="00D10A62" w:rsidRDefault="00692F47">
          <w:pPr>
            <w:pStyle w:val="0E5558DAFE214865AD3FFAACDD19A132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62"/>
    <w:rsid w:val="00575EC5"/>
    <w:rsid w:val="00692F47"/>
    <w:rsid w:val="00840BA0"/>
    <w:rsid w:val="00CC2EBD"/>
    <w:rsid w:val="00D1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84851A21A4B97864B16DDBA8B4FFF">
    <w:name w:val="39284851A21A4B97864B16DDBA8B4FFF"/>
  </w:style>
  <w:style w:type="paragraph" w:customStyle="1" w:styleId="510C3A4FD44F4F9DA36A00209347A113">
    <w:name w:val="510C3A4FD44F4F9DA36A00209347A113"/>
  </w:style>
  <w:style w:type="paragraph" w:customStyle="1" w:styleId="F95392B5B71E47E49F12FE8FDCD262B3">
    <w:name w:val="F95392B5B71E47E49F12FE8FDCD262B3"/>
  </w:style>
  <w:style w:type="paragraph" w:customStyle="1" w:styleId="86165C23B91346B68FA50419C89714E8">
    <w:name w:val="86165C23B91346B68FA50419C89714E8"/>
  </w:style>
  <w:style w:type="paragraph" w:customStyle="1" w:styleId="4A755A9FCC294E48A96321DB325A450E">
    <w:name w:val="4A755A9FCC294E48A96321DB325A450E"/>
  </w:style>
  <w:style w:type="paragraph" w:customStyle="1" w:styleId="AF79616FF0214DABA1AFD92E8A509212">
    <w:name w:val="AF79616FF0214DABA1AFD92E8A509212"/>
  </w:style>
  <w:style w:type="paragraph" w:customStyle="1" w:styleId="75EB2649F25942EB826FC5AEAB37A6D7">
    <w:name w:val="75EB2649F25942EB826FC5AEAB37A6D7"/>
  </w:style>
  <w:style w:type="paragraph" w:customStyle="1" w:styleId="0E5558DAFE214865AD3FFAACDD19A132">
    <w:name w:val="0E5558DAFE214865AD3FFAACDD19A132"/>
  </w:style>
  <w:style w:type="paragraph" w:customStyle="1" w:styleId="7583BAD745CA4B26811E9819715A0A06">
    <w:name w:val="7583BAD745CA4B26811E9819715A0A06"/>
  </w:style>
  <w:style w:type="paragraph" w:customStyle="1" w:styleId="756970B4288B4E1AA2A2DFDA9679CE4A">
    <w:name w:val="756970B4288B4E1AA2A2DFDA9679CE4A"/>
  </w:style>
  <w:style w:type="paragraph" w:customStyle="1" w:styleId="5979168766BF4AA891F3210799824E23">
    <w:name w:val="5979168766BF4AA891F3210799824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8A4D0-3B6B-474A-8981-C4B90A4D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lab_01.dotx</Template>
  <TotalTime>39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 Danil</dc:creator>
  <cp:keywords/>
  <dc:description/>
  <cp:lastModifiedBy>Litvin Danil</cp:lastModifiedBy>
  <cp:revision>8</cp:revision>
  <dcterms:created xsi:type="dcterms:W3CDTF">2020-03-13T13:55:00Z</dcterms:created>
  <dcterms:modified xsi:type="dcterms:W3CDTF">2020-03-27T22:20:00Z</dcterms:modified>
</cp:coreProperties>
</file>